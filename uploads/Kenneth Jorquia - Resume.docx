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8764AC" w:rsidP="001B2ABD">
            <w:pPr>
              <w:tabs>
                <w:tab w:val="left" w:pos="990"/>
              </w:tabs>
              <w:jc w:val="center"/>
            </w:pPr>
            <w:r w:rsidRPr="00724B58">
              <w:rPr>
                <w:rFonts w:ascii="Cambria" w:hAnsi="Cambria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82791D9" wp14:editId="7112E96D">
                  <wp:simplePos x="0" y="0"/>
                  <wp:positionH relativeFrom="column">
                    <wp:posOffset>426085</wp:posOffset>
                  </wp:positionH>
                  <wp:positionV relativeFrom="paragraph">
                    <wp:posOffset>-1793875</wp:posOffset>
                  </wp:positionV>
                  <wp:extent cx="1259205" cy="162179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205" cy="162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8764AC" w:rsidP="001B2ABD">
            <w:pPr>
              <w:pStyle w:val="Title"/>
            </w:pPr>
            <w:r>
              <w:t>KENNETH F. JORQUIA</w:t>
            </w:r>
          </w:p>
          <w:p w:rsidR="001B2ABD" w:rsidRDefault="001B2ABD" w:rsidP="001B2ABD">
            <w:pPr>
              <w:pStyle w:val="Subtitle"/>
            </w:pP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574649ACFF86470E8B6BB0902E5BCD74"/>
              </w:placeholder>
              <w:temporary/>
              <w:showingPlcHdr/>
              <w15:appearance w15:val="hidden"/>
            </w:sdtPr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8764AC" w:rsidRPr="00C731C8" w:rsidRDefault="008764AC" w:rsidP="008764AC">
            <w:pPr>
              <w:ind w:left="28"/>
              <w:rPr>
                <w:rFonts w:cstheme="majorHAnsi"/>
                <w:sz w:val="20"/>
                <w:szCs w:val="20"/>
              </w:rPr>
            </w:pPr>
            <w:r w:rsidRPr="00C731C8">
              <w:rPr>
                <w:rFonts w:cstheme="majorHAnsi"/>
                <w:sz w:val="20"/>
                <w:szCs w:val="20"/>
              </w:rPr>
              <w:t>To obtain a position that would allow me to utilize and developed my skills and abilities for continuous Career Improvement that will enhance my interpersonal skill.</w:t>
            </w:r>
          </w:p>
          <w:p w:rsidR="00036450" w:rsidRPr="00C731C8" w:rsidRDefault="00036450" w:rsidP="008764AC">
            <w:pPr>
              <w:rPr>
                <w:sz w:val="20"/>
                <w:szCs w:val="20"/>
              </w:rPr>
            </w:pPr>
          </w:p>
          <w:p w:rsidR="00036450" w:rsidRPr="00C731C8" w:rsidRDefault="00036450" w:rsidP="00036450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1954003311"/>
              <w:placeholder>
                <w:docPart w:val="E9B7DEF98C0B4AAFBF8BEFAC8B80B52D"/>
              </w:placeholder>
              <w:temporary/>
              <w:showingPlcHdr/>
              <w15:appearance w15:val="hidden"/>
            </w:sdtPr>
            <w:sdtContent>
              <w:p w:rsidR="00036450" w:rsidRPr="00C731C8" w:rsidRDefault="00CB0055" w:rsidP="00CB0055">
                <w:pPr>
                  <w:pStyle w:val="Heading3"/>
                  <w:rPr>
                    <w:sz w:val="20"/>
                    <w:szCs w:val="20"/>
                  </w:rPr>
                </w:pPr>
                <w:r w:rsidRPr="00C731C8">
                  <w:rPr>
                    <w:sz w:val="20"/>
                    <w:szCs w:val="20"/>
                  </w:rPr>
                  <w:t>Contact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111563247"/>
              <w:placeholder>
                <w:docPart w:val="6DAD51B2616B4CD59B7D1977CE790D18"/>
              </w:placeholder>
              <w:temporary/>
              <w:showingPlcHdr/>
              <w15:appearance w15:val="hidden"/>
            </w:sdtPr>
            <w:sdtContent>
              <w:p w:rsidR="004D3011" w:rsidRPr="00C731C8" w:rsidRDefault="004D3011" w:rsidP="004D3011">
                <w:pPr>
                  <w:rPr>
                    <w:sz w:val="20"/>
                    <w:szCs w:val="20"/>
                  </w:rPr>
                </w:pPr>
                <w:r w:rsidRPr="00C731C8">
                  <w:rPr>
                    <w:b/>
                    <w:bCs/>
                    <w:sz w:val="20"/>
                    <w:szCs w:val="20"/>
                  </w:rPr>
                  <w:t>PHONE:</w:t>
                </w:r>
              </w:p>
            </w:sdtContent>
          </w:sdt>
          <w:p w:rsidR="004D3011" w:rsidRPr="00C731C8" w:rsidRDefault="008764AC" w:rsidP="004D3011">
            <w:pPr>
              <w:rPr>
                <w:sz w:val="20"/>
                <w:szCs w:val="20"/>
              </w:rPr>
            </w:pPr>
            <w:r w:rsidRPr="00C731C8">
              <w:rPr>
                <w:sz w:val="20"/>
                <w:szCs w:val="20"/>
              </w:rPr>
              <w:t>+6309509418815</w:t>
            </w:r>
          </w:p>
          <w:p w:rsidR="004D3011" w:rsidRPr="00C731C8" w:rsidRDefault="004D3011" w:rsidP="004D3011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240260293"/>
              <w:placeholder>
                <w:docPart w:val="12EE40A313214D669B3E70213243AD3B"/>
              </w:placeholder>
              <w:temporary/>
              <w:showingPlcHdr/>
              <w15:appearance w15:val="hidden"/>
            </w:sdtPr>
            <w:sdtContent>
              <w:p w:rsidR="004D3011" w:rsidRPr="00C731C8" w:rsidRDefault="004D3011" w:rsidP="004D3011">
                <w:pPr>
                  <w:rPr>
                    <w:sz w:val="20"/>
                    <w:szCs w:val="20"/>
                  </w:rPr>
                </w:pPr>
                <w:r w:rsidRPr="00C731C8">
                  <w:rPr>
                    <w:b/>
                    <w:bCs/>
                    <w:sz w:val="20"/>
                    <w:szCs w:val="20"/>
                  </w:rPr>
                  <w:t>EMAIL:</w:t>
                </w:r>
              </w:p>
            </w:sdtContent>
          </w:sdt>
          <w:p w:rsidR="00036450" w:rsidRPr="00C731C8" w:rsidRDefault="008764AC" w:rsidP="004D3011">
            <w:pPr>
              <w:rPr>
                <w:rStyle w:val="Hyperlink"/>
                <w:sz w:val="20"/>
                <w:szCs w:val="20"/>
              </w:rPr>
            </w:pPr>
            <w:r w:rsidRPr="00C731C8">
              <w:rPr>
                <w:sz w:val="20"/>
                <w:szCs w:val="20"/>
              </w:rPr>
              <w:t>Jorquiakenneth040@gmail.com</w:t>
            </w:r>
          </w:p>
          <w:p w:rsidR="004D3011" w:rsidRPr="00C731C8" w:rsidRDefault="008764AC" w:rsidP="00CB0055">
            <w:pPr>
              <w:pStyle w:val="Heading3"/>
              <w:rPr>
                <w:sz w:val="20"/>
                <w:szCs w:val="20"/>
              </w:rPr>
            </w:pPr>
            <w:r w:rsidRPr="00C731C8">
              <w:rPr>
                <w:sz w:val="20"/>
                <w:szCs w:val="20"/>
              </w:rPr>
              <w:t>aDDRESS</w:t>
            </w:r>
          </w:p>
          <w:p w:rsidR="00695BCB" w:rsidRPr="00C731C8" w:rsidRDefault="008764AC" w:rsidP="004D3011">
            <w:pPr>
              <w:rPr>
                <w:sz w:val="20"/>
                <w:szCs w:val="20"/>
              </w:rPr>
            </w:pPr>
            <w:r w:rsidRPr="00C731C8">
              <w:rPr>
                <w:sz w:val="20"/>
                <w:szCs w:val="20"/>
              </w:rPr>
              <w:t>Ph 1 Pkg 4 Blk 62 Lot 11 Bagong Silang Caloocan City</w:t>
            </w:r>
          </w:p>
          <w:p w:rsidR="00695BCB" w:rsidRPr="00C731C8" w:rsidRDefault="00695BCB" w:rsidP="00695BCB">
            <w:pPr>
              <w:pStyle w:val="Heading3"/>
              <w:rPr>
                <w:sz w:val="20"/>
                <w:szCs w:val="20"/>
              </w:rPr>
            </w:pPr>
            <w:r w:rsidRPr="00C731C8">
              <w:rPr>
                <w:sz w:val="20"/>
                <w:szCs w:val="20"/>
              </w:rPr>
              <w:t>Technical skills</w:t>
            </w:r>
          </w:p>
          <w:p w:rsidR="00695BCB" w:rsidRPr="00C731C8" w:rsidRDefault="00695BCB" w:rsidP="00695BC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C731C8">
              <w:rPr>
                <w:sz w:val="20"/>
                <w:szCs w:val="20"/>
              </w:rPr>
              <w:t>HTML</w:t>
            </w:r>
          </w:p>
          <w:p w:rsidR="00695BCB" w:rsidRPr="00C731C8" w:rsidRDefault="00695BCB" w:rsidP="00695BC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C731C8">
              <w:rPr>
                <w:sz w:val="20"/>
                <w:szCs w:val="20"/>
              </w:rPr>
              <w:t>CSS</w:t>
            </w:r>
          </w:p>
          <w:p w:rsidR="00695BCB" w:rsidRPr="00C731C8" w:rsidRDefault="00695BCB" w:rsidP="00695BC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C731C8">
              <w:rPr>
                <w:sz w:val="20"/>
                <w:szCs w:val="20"/>
              </w:rPr>
              <w:t>BOOTSTRAP</w:t>
            </w:r>
          </w:p>
          <w:p w:rsidR="00695BCB" w:rsidRPr="00C731C8" w:rsidRDefault="00695BCB" w:rsidP="00695BC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C731C8">
              <w:rPr>
                <w:sz w:val="20"/>
                <w:szCs w:val="20"/>
              </w:rPr>
              <w:t>PHP</w:t>
            </w:r>
          </w:p>
          <w:p w:rsidR="00695BCB" w:rsidRPr="00C731C8" w:rsidRDefault="00695BCB" w:rsidP="00695BC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 w:rsidRPr="00C731C8">
              <w:rPr>
                <w:sz w:val="20"/>
                <w:szCs w:val="20"/>
              </w:rPr>
              <w:t>MYSQL</w:t>
            </w:r>
          </w:p>
          <w:p w:rsidR="00695BCB" w:rsidRPr="004D3011" w:rsidRDefault="00695BCB" w:rsidP="004D3011"/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30330B8A40C2499B8946227CE6D76125"/>
              </w:placeholder>
              <w:temporary/>
              <w:showingPlcHdr/>
              <w15:appearance w15:val="hidden"/>
            </w:sdtPr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C731C8" w:rsidRDefault="008764AC" w:rsidP="00B359E4">
            <w:pPr>
              <w:pStyle w:val="Heading4"/>
              <w:rPr>
                <w:sz w:val="20"/>
                <w:szCs w:val="20"/>
              </w:rPr>
            </w:pPr>
            <w:r w:rsidRPr="00C731C8">
              <w:rPr>
                <w:sz w:val="20"/>
                <w:szCs w:val="20"/>
              </w:rPr>
              <w:t>PRIMARY EDUCATION:</w:t>
            </w:r>
          </w:p>
          <w:p w:rsidR="008764AC" w:rsidRPr="00C731C8" w:rsidRDefault="008764AC" w:rsidP="00036450">
            <w:pPr>
              <w:rPr>
                <w:sz w:val="20"/>
                <w:szCs w:val="20"/>
              </w:rPr>
            </w:pPr>
            <w:r w:rsidRPr="00C731C8">
              <w:rPr>
                <w:sz w:val="20"/>
                <w:szCs w:val="20"/>
              </w:rPr>
              <w:t>Elementary Graduate</w:t>
            </w:r>
          </w:p>
          <w:p w:rsidR="008764AC" w:rsidRPr="00C731C8" w:rsidRDefault="008764AC" w:rsidP="00036450">
            <w:pPr>
              <w:rPr>
                <w:sz w:val="20"/>
                <w:szCs w:val="20"/>
              </w:rPr>
            </w:pPr>
            <w:r w:rsidRPr="00C731C8">
              <w:rPr>
                <w:sz w:val="20"/>
                <w:szCs w:val="20"/>
              </w:rPr>
              <w:t>Bagong Silang Elementary School</w:t>
            </w:r>
          </w:p>
          <w:p w:rsidR="008764AC" w:rsidRPr="00C731C8" w:rsidRDefault="008764AC" w:rsidP="00036450">
            <w:pPr>
              <w:rPr>
                <w:sz w:val="20"/>
                <w:szCs w:val="20"/>
              </w:rPr>
            </w:pPr>
            <w:r w:rsidRPr="00C731C8">
              <w:rPr>
                <w:sz w:val="20"/>
                <w:szCs w:val="20"/>
              </w:rPr>
              <w:t>Phase 3 Bagong Silang Caloocan City</w:t>
            </w:r>
          </w:p>
          <w:p w:rsidR="008764AC" w:rsidRPr="00C731C8" w:rsidRDefault="008764AC" w:rsidP="00036450">
            <w:pPr>
              <w:rPr>
                <w:sz w:val="20"/>
                <w:szCs w:val="20"/>
              </w:rPr>
            </w:pPr>
            <w:r w:rsidRPr="00C731C8">
              <w:rPr>
                <w:sz w:val="20"/>
                <w:szCs w:val="20"/>
              </w:rPr>
              <w:t xml:space="preserve">2006 </w:t>
            </w:r>
            <w:r w:rsidR="00000243" w:rsidRPr="00C731C8">
              <w:rPr>
                <w:sz w:val="20"/>
                <w:szCs w:val="20"/>
              </w:rPr>
              <w:t>–</w:t>
            </w:r>
            <w:r w:rsidRPr="00C731C8">
              <w:rPr>
                <w:sz w:val="20"/>
                <w:szCs w:val="20"/>
              </w:rPr>
              <w:t xml:space="preserve"> 2012</w:t>
            </w:r>
            <w:r w:rsidR="00000243" w:rsidRPr="00C731C8">
              <w:rPr>
                <w:sz w:val="20"/>
                <w:szCs w:val="20"/>
              </w:rPr>
              <w:t xml:space="preserve"> </w:t>
            </w:r>
          </w:p>
          <w:p w:rsidR="00036450" w:rsidRPr="00C731C8" w:rsidRDefault="00036450" w:rsidP="00036450">
            <w:pPr>
              <w:rPr>
                <w:sz w:val="20"/>
                <w:szCs w:val="20"/>
              </w:rPr>
            </w:pPr>
          </w:p>
          <w:p w:rsidR="00036450" w:rsidRPr="00C731C8" w:rsidRDefault="008764AC" w:rsidP="00B359E4">
            <w:pPr>
              <w:pStyle w:val="Heading4"/>
              <w:rPr>
                <w:sz w:val="20"/>
                <w:szCs w:val="20"/>
              </w:rPr>
            </w:pPr>
            <w:r w:rsidRPr="00C731C8">
              <w:rPr>
                <w:sz w:val="20"/>
                <w:szCs w:val="20"/>
              </w:rPr>
              <w:t>LOWER SECONDARY EDUCATION:</w:t>
            </w:r>
          </w:p>
          <w:p w:rsidR="00036450" w:rsidRPr="00C731C8" w:rsidRDefault="008764AC" w:rsidP="00B359E4">
            <w:pPr>
              <w:pStyle w:val="Date"/>
              <w:rPr>
                <w:sz w:val="20"/>
                <w:szCs w:val="20"/>
              </w:rPr>
            </w:pPr>
            <w:r w:rsidRPr="00C731C8">
              <w:rPr>
                <w:sz w:val="20"/>
                <w:szCs w:val="20"/>
              </w:rPr>
              <w:t>High School Graduate</w:t>
            </w:r>
          </w:p>
          <w:p w:rsidR="00036450" w:rsidRPr="00C731C8" w:rsidRDefault="008764AC" w:rsidP="00036450">
            <w:pPr>
              <w:rPr>
                <w:sz w:val="20"/>
                <w:szCs w:val="20"/>
              </w:rPr>
            </w:pPr>
            <w:r w:rsidRPr="00C731C8">
              <w:rPr>
                <w:sz w:val="20"/>
                <w:szCs w:val="20"/>
              </w:rPr>
              <w:t>Bagong Silang High School</w:t>
            </w:r>
          </w:p>
          <w:p w:rsidR="004D3011" w:rsidRPr="00C731C8" w:rsidRDefault="008764AC" w:rsidP="00000243">
            <w:pPr>
              <w:rPr>
                <w:sz w:val="20"/>
                <w:szCs w:val="20"/>
              </w:rPr>
            </w:pPr>
            <w:r w:rsidRPr="00C731C8">
              <w:rPr>
                <w:sz w:val="20"/>
                <w:szCs w:val="20"/>
              </w:rPr>
              <w:t>Phase 3 Bagong Silang Caloocan City</w:t>
            </w:r>
          </w:p>
          <w:p w:rsidR="00000243" w:rsidRPr="00C731C8" w:rsidRDefault="00000243" w:rsidP="00000243">
            <w:pPr>
              <w:rPr>
                <w:sz w:val="20"/>
                <w:szCs w:val="20"/>
              </w:rPr>
            </w:pPr>
            <w:r w:rsidRPr="00C731C8">
              <w:rPr>
                <w:sz w:val="20"/>
                <w:szCs w:val="20"/>
              </w:rPr>
              <w:t xml:space="preserve">2013 – 2016 </w:t>
            </w:r>
          </w:p>
          <w:p w:rsidR="00000243" w:rsidRPr="00C731C8" w:rsidRDefault="00000243" w:rsidP="00000243">
            <w:pPr>
              <w:rPr>
                <w:sz w:val="20"/>
                <w:szCs w:val="20"/>
              </w:rPr>
            </w:pPr>
          </w:p>
          <w:p w:rsidR="00000243" w:rsidRPr="00C731C8" w:rsidRDefault="00000243" w:rsidP="00000243">
            <w:pPr>
              <w:pStyle w:val="Heading4"/>
              <w:rPr>
                <w:sz w:val="20"/>
                <w:szCs w:val="20"/>
              </w:rPr>
            </w:pPr>
            <w:r w:rsidRPr="00C731C8">
              <w:rPr>
                <w:sz w:val="20"/>
                <w:szCs w:val="20"/>
              </w:rPr>
              <w:t>UPPER SECONDARY EDUCATION:</w:t>
            </w:r>
          </w:p>
          <w:p w:rsidR="00000243" w:rsidRPr="00C731C8" w:rsidRDefault="00000243" w:rsidP="00000243">
            <w:pPr>
              <w:pStyle w:val="Date"/>
              <w:rPr>
                <w:sz w:val="20"/>
                <w:szCs w:val="20"/>
              </w:rPr>
            </w:pPr>
            <w:r w:rsidRPr="00C731C8">
              <w:rPr>
                <w:sz w:val="20"/>
                <w:szCs w:val="20"/>
              </w:rPr>
              <w:t>Senior High Graduate</w:t>
            </w:r>
          </w:p>
          <w:p w:rsidR="00000243" w:rsidRPr="00C731C8" w:rsidRDefault="00000243" w:rsidP="00000243">
            <w:pPr>
              <w:rPr>
                <w:sz w:val="20"/>
                <w:szCs w:val="20"/>
              </w:rPr>
            </w:pPr>
            <w:r w:rsidRPr="00C731C8">
              <w:rPr>
                <w:sz w:val="20"/>
                <w:szCs w:val="20"/>
              </w:rPr>
              <w:t>Bestlink College of the Philippines</w:t>
            </w:r>
          </w:p>
          <w:p w:rsidR="00000243" w:rsidRPr="00C731C8" w:rsidRDefault="00000243" w:rsidP="00000243">
            <w:pPr>
              <w:rPr>
                <w:sz w:val="20"/>
                <w:szCs w:val="20"/>
              </w:rPr>
            </w:pPr>
            <w:r w:rsidRPr="00C731C8">
              <w:rPr>
                <w:sz w:val="20"/>
                <w:szCs w:val="20"/>
              </w:rPr>
              <w:t>Topaz Novalichez, Quezon City Lot 762 cor.</w:t>
            </w:r>
          </w:p>
          <w:p w:rsidR="00000243" w:rsidRPr="00C731C8" w:rsidRDefault="00000243" w:rsidP="00000243">
            <w:pPr>
              <w:rPr>
                <w:sz w:val="20"/>
                <w:szCs w:val="20"/>
              </w:rPr>
            </w:pPr>
            <w:r w:rsidRPr="00C731C8">
              <w:rPr>
                <w:sz w:val="20"/>
                <w:szCs w:val="20"/>
              </w:rPr>
              <w:t xml:space="preserve">2017 – 2018 </w:t>
            </w:r>
          </w:p>
          <w:p w:rsidR="00000243" w:rsidRPr="00C731C8" w:rsidRDefault="00000243" w:rsidP="00000243">
            <w:pPr>
              <w:rPr>
                <w:sz w:val="20"/>
                <w:szCs w:val="20"/>
              </w:rPr>
            </w:pPr>
          </w:p>
          <w:p w:rsidR="00000243" w:rsidRPr="00C731C8" w:rsidRDefault="00000243" w:rsidP="00000243">
            <w:pPr>
              <w:pStyle w:val="Heading4"/>
              <w:rPr>
                <w:sz w:val="20"/>
                <w:szCs w:val="20"/>
              </w:rPr>
            </w:pPr>
            <w:r w:rsidRPr="00C731C8">
              <w:rPr>
                <w:sz w:val="20"/>
                <w:szCs w:val="20"/>
              </w:rPr>
              <w:t>BACHELOR’S DEGREE EDUCATION:</w:t>
            </w:r>
          </w:p>
          <w:p w:rsidR="00000243" w:rsidRPr="00C731C8" w:rsidRDefault="00000243" w:rsidP="00000243">
            <w:pPr>
              <w:pStyle w:val="Date"/>
              <w:rPr>
                <w:sz w:val="20"/>
                <w:szCs w:val="20"/>
              </w:rPr>
            </w:pPr>
            <w:r w:rsidRPr="00C731C8">
              <w:rPr>
                <w:sz w:val="20"/>
                <w:szCs w:val="20"/>
              </w:rPr>
              <w:t>College Undergraduate</w:t>
            </w:r>
          </w:p>
          <w:p w:rsidR="00000243" w:rsidRPr="00C731C8" w:rsidRDefault="00000243" w:rsidP="00000243">
            <w:pPr>
              <w:rPr>
                <w:sz w:val="20"/>
                <w:szCs w:val="20"/>
              </w:rPr>
            </w:pPr>
            <w:r w:rsidRPr="00C731C8">
              <w:rPr>
                <w:sz w:val="20"/>
                <w:szCs w:val="20"/>
              </w:rPr>
              <w:t>Bestlink College of the Philippines</w:t>
            </w:r>
          </w:p>
          <w:p w:rsidR="00000243" w:rsidRPr="00C731C8" w:rsidRDefault="00000243" w:rsidP="00000243">
            <w:pPr>
              <w:rPr>
                <w:sz w:val="20"/>
                <w:szCs w:val="20"/>
              </w:rPr>
            </w:pPr>
            <w:r w:rsidRPr="00C731C8">
              <w:rPr>
                <w:sz w:val="20"/>
                <w:szCs w:val="20"/>
              </w:rPr>
              <w:t>Topaz Novalichez, Quezon City Lot 762 cor.</w:t>
            </w:r>
          </w:p>
          <w:p w:rsidR="004D3011" w:rsidRPr="00C731C8" w:rsidRDefault="00000243" w:rsidP="00036450">
            <w:pPr>
              <w:rPr>
                <w:sz w:val="20"/>
                <w:szCs w:val="20"/>
              </w:rPr>
            </w:pPr>
            <w:r w:rsidRPr="00C731C8">
              <w:rPr>
                <w:sz w:val="20"/>
                <w:szCs w:val="20"/>
              </w:rPr>
              <w:t xml:space="preserve">2019 – 2022 </w:t>
            </w:r>
          </w:p>
          <w:sdt>
            <w:sdtPr>
              <w:id w:val="1669594239"/>
              <w:placeholder>
                <w:docPart w:val="2588B8791E8C44F3A3402D54C3933A2B"/>
              </w:placeholder>
              <w:temporary/>
              <w:showingPlcHdr/>
              <w15:appearance w15:val="hidden"/>
            </w:sdtPr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5AFFFF85" wp14:editId="29FA67EF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08BB" w:rsidRDefault="000708BB" w:rsidP="000C45FF">
      <w:r>
        <w:separator/>
      </w:r>
    </w:p>
  </w:endnote>
  <w:endnote w:type="continuationSeparator" w:id="0">
    <w:p w:rsidR="000708BB" w:rsidRDefault="000708B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08BB" w:rsidRDefault="000708BB" w:rsidP="000C45FF">
      <w:r>
        <w:separator/>
      </w:r>
    </w:p>
  </w:footnote>
  <w:footnote w:type="continuationSeparator" w:id="0">
    <w:p w:rsidR="000708BB" w:rsidRDefault="000708B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130D"/>
    <w:multiLevelType w:val="hybridMultilevel"/>
    <w:tmpl w:val="1A3C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175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AC"/>
    <w:rsid w:val="00000243"/>
    <w:rsid w:val="00036450"/>
    <w:rsid w:val="000708BB"/>
    <w:rsid w:val="00094499"/>
    <w:rsid w:val="000C044C"/>
    <w:rsid w:val="000C45FF"/>
    <w:rsid w:val="000E3FD1"/>
    <w:rsid w:val="00112054"/>
    <w:rsid w:val="001317D8"/>
    <w:rsid w:val="00141F19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95BCB"/>
    <w:rsid w:val="00715FCB"/>
    <w:rsid w:val="00743101"/>
    <w:rsid w:val="00764C9F"/>
    <w:rsid w:val="007775E1"/>
    <w:rsid w:val="007867A0"/>
    <w:rsid w:val="007927F5"/>
    <w:rsid w:val="00802CA0"/>
    <w:rsid w:val="008764AC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731C8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695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US%7b28AE9147-BEF9-48C0-8B6B-FEFEF95973FD%7d\%7b31269C13-5CC1-4CEE-82D9-75BC14DB16CD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49612714485739995"/>
          <c:y val="0"/>
          <c:w val="0.44303024495163257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Positivity</c:v>
                </c:pt>
                <c:pt idx="1">
                  <c:v>Work Ethic</c:v>
                </c:pt>
                <c:pt idx="2">
                  <c:v>Time Managemnet</c:v>
                </c:pt>
                <c:pt idx="3">
                  <c:v>Adaptability</c:v>
                </c:pt>
                <c:pt idx="4">
                  <c:v>Computer Proficiency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0.6</c:v>
                </c:pt>
                <c:pt idx="1">
                  <c:v>1</c:v>
                </c:pt>
                <c:pt idx="2">
                  <c:v>1</c:v>
                </c:pt>
                <c:pt idx="3">
                  <c:v>0.75</c:v>
                </c:pt>
                <c:pt idx="4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4649ACFF86470E8B6BB0902E5BC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2909D-8377-4DEF-8B62-5A0F51303787}"/>
      </w:docPartPr>
      <w:docPartBody>
        <w:p w:rsidR="00DB6C56" w:rsidRDefault="00000000">
          <w:pPr>
            <w:pStyle w:val="574649ACFF86470E8B6BB0902E5BCD74"/>
          </w:pPr>
          <w:r w:rsidRPr="00D5459D">
            <w:t>Profile</w:t>
          </w:r>
        </w:p>
      </w:docPartBody>
    </w:docPart>
    <w:docPart>
      <w:docPartPr>
        <w:name w:val="E9B7DEF98C0B4AAFBF8BEFAC8B80B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25C09-280C-402B-9BEA-6FB59E7A5ADF}"/>
      </w:docPartPr>
      <w:docPartBody>
        <w:p w:rsidR="00DB6C56" w:rsidRDefault="00000000">
          <w:pPr>
            <w:pStyle w:val="E9B7DEF98C0B4AAFBF8BEFAC8B80B52D"/>
          </w:pPr>
          <w:r w:rsidRPr="00CB0055">
            <w:t>Contact</w:t>
          </w:r>
        </w:p>
      </w:docPartBody>
    </w:docPart>
    <w:docPart>
      <w:docPartPr>
        <w:name w:val="6DAD51B2616B4CD59B7D1977CE790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C7591-D0C9-4E4C-AFFF-687E93D49E41}"/>
      </w:docPartPr>
      <w:docPartBody>
        <w:p w:rsidR="00DB6C56" w:rsidRDefault="00000000">
          <w:pPr>
            <w:pStyle w:val="6DAD51B2616B4CD59B7D1977CE790D18"/>
          </w:pPr>
          <w:r w:rsidRPr="004D3011">
            <w:t>PHONE:</w:t>
          </w:r>
        </w:p>
      </w:docPartBody>
    </w:docPart>
    <w:docPart>
      <w:docPartPr>
        <w:name w:val="12EE40A313214D669B3E70213243A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06C68-A2D4-4E7F-87AE-61AA568475CF}"/>
      </w:docPartPr>
      <w:docPartBody>
        <w:p w:rsidR="00DB6C56" w:rsidRDefault="00000000">
          <w:pPr>
            <w:pStyle w:val="12EE40A313214D669B3E70213243AD3B"/>
          </w:pPr>
          <w:r w:rsidRPr="004D3011">
            <w:t>EMAIL:</w:t>
          </w:r>
        </w:p>
      </w:docPartBody>
    </w:docPart>
    <w:docPart>
      <w:docPartPr>
        <w:name w:val="30330B8A40C2499B8946227CE6D76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3B99A-27EB-4722-9692-408003C9E2D6}"/>
      </w:docPartPr>
      <w:docPartBody>
        <w:p w:rsidR="00DB6C56" w:rsidRDefault="00000000">
          <w:pPr>
            <w:pStyle w:val="30330B8A40C2499B8946227CE6D76125"/>
          </w:pPr>
          <w:r w:rsidRPr="00036450">
            <w:t>EDUCATION</w:t>
          </w:r>
        </w:p>
      </w:docPartBody>
    </w:docPart>
    <w:docPart>
      <w:docPartPr>
        <w:name w:val="2588B8791E8C44F3A3402D54C3933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63B76-C82E-499D-8383-14939F6E4997}"/>
      </w:docPartPr>
      <w:docPartBody>
        <w:p w:rsidR="00DB6C56" w:rsidRDefault="00000000">
          <w:pPr>
            <w:pStyle w:val="2588B8791E8C44F3A3402D54C3933A2B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E0"/>
    <w:rsid w:val="002D3286"/>
    <w:rsid w:val="007704EC"/>
    <w:rsid w:val="00DB6C56"/>
    <w:rsid w:val="00F8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F820E0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4649ACFF86470E8B6BB0902E5BCD74">
    <w:name w:val="574649ACFF86470E8B6BB0902E5BCD74"/>
  </w:style>
  <w:style w:type="paragraph" w:customStyle="1" w:styleId="E9B7DEF98C0B4AAFBF8BEFAC8B80B52D">
    <w:name w:val="E9B7DEF98C0B4AAFBF8BEFAC8B80B52D"/>
  </w:style>
  <w:style w:type="paragraph" w:customStyle="1" w:styleId="6DAD51B2616B4CD59B7D1977CE790D18">
    <w:name w:val="6DAD51B2616B4CD59B7D1977CE790D18"/>
  </w:style>
  <w:style w:type="paragraph" w:customStyle="1" w:styleId="12EE40A313214D669B3E70213243AD3B">
    <w:name w:val="12EE40A313214D669B3E70213243AD3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0330B8A40C2499B8946227CE6D76125">
    <w:name w:val="30330B8A40C2499B8946227CE6D76125"/>
  </w:style>
  <w:style w:type="character" w:customStyle="1" w:styleId="Heading2Char">
    <w:name w:val="Heading 2 Char"/>
    <w:basedOn w:val="DefaultParagraphFont"/>
    <w:link w:val="Heading2"/>
    <w:uiPriority w:val="9"/>
    <w:rsid w:val="00F820E0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2588B8791E8C44F3A3402D54C3933A2B">
    <w:name w:val="2588B8791E8C44F3A3402D54C3933A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{31269C13-5CC1-4CEE-82D9-75BC14DB16CD}tf00546271_win32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2023-01-23T02:38:00Z</dcterms:created>
  <dcterms:modified xsi:type="dcterms:W3CDTF">2023-01-23T03:14:00Z</dcterms:modified>
</cp:coreProperties>
</file>